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B92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59FD64BC" w14:textId="6A0612C3" w:rsidR="00CE428E" w:rsidRPr="008F4D0B" w:rsidRDefault="0080632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Dhruv </w:t>
      </w:r>
      <w:proofErr w:type="spellStart"/>
      <w:r>
        <w:rPr>
          <w:rFonts w:ascii="Helvetica" w:hAnsi="Helvetica" w:cs="Helvetica"/>
          <w:i/>
          <w:color w:val="000000"/>
        </w:rPr>
        <w:t>Sapra</w:t>
      </w:r>
      <w:proofErr w:type="spellEnd"/>
    </w:p>
    <w:p w14:paraId="690E7076" w14:textId="695634E6" w:rsidR="008F4D0B" w:rsidRDefault="0080632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Rohan </w:t>
      </w:r>
      <w:proofErr w:type="spellStart"/>
      <w:r>
        <w:rPr>
          <w:rFonts w:ascii="Helvetica" w:hAnsi="Helvetica" w:cs="Helvetica"/>
          <w:i/>
          <w:color w:val="000000"/>
        </w:rPr>
        <w:t>Repala</w:t>
      </w:r>
      <w:proofErr w:type="spellEnd"/>
    </w:p>
    <w:p w14:paraId="2B385803" w14:textId="4DF059B6" w:rsidR="0080632B" w:rsidRDefault="0080632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Justin Ruffin</w:t>
      </w:r>
    </w:p>
    <w:p w14:paraId="18AE7FD3" w14:textId="22C3F8A6" w:rsidR="0080632B" w:rsidRPr="008F4D0B" w:rsidRDefault="0080632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Bharath Mahendran</w:t>
      </w:r>
    </w:p>
    <w:p w14:paraId="69FD5BD8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37B96CC6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F8EB2B5" w14:textId="2F67C21C" w:rsidR="00CE428E" w:rsidRDefault="0080632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Accomplishment </w:t>
      </w:r>
      <w:r w:rsidR="008F4D0B" w:rsidRPr="008F4D0B">
        <w:rPr>
          <w:rFonts w:ascii="Helvetica" w:hAnsi="Helvetica" w:cs="Helvetica"/>
          <w:i/>
          <w:color w:val="000000"/>
        </w:rPr>
        <w:t>– Team member</w:t>
      </w:r>
    </w:p>
    <w:p w14:paraId="006AAE3D" w14:textId="77777777" w:rsidR="008F4D0B" w:rsidRPr="008F4D0B" w:rsidRDefault="008F4D0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Accomplishment – Team member</w:t>
      </w:r>
    </w:p>
    <w:p w14:paraId="17AAFD87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5CCF3B2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72ADB5DC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0D26B857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17AA3C5" w14:textId="77777777" w:rsidR="00CE428E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14:paraId="78E97EF3" w14:textId="77777777"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14:paraId="30B82DEF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24C6F4D4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7FAB3C08" w14:textId="77777777" w:rsidR="008F4D0B" w:rsidRPr="008F4D0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Issue – team member accountable</w:t>
      </w:r>
    </w:p>
    <w:p w14:paraId="672B08FF" w14:textId="77777777" w:rsidR="008F4D0B" w:rsidRPr="00110679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Problem – team member accoutable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2DCBB" w14:textId="77777777" w:rsidR="0080632B" w:rsidRDefault="0080632B" w:rsidP="00110679">
      <w:pPr>
        <w:spacing w:after="0" w:line="240" w:lineRule="auto"/>
      </w:pPr>
      <w:r>
        <w:separator/>
      </w:r>
    </w:p>
  </w:endnote>
  <w:endnote w:type="continuationSeparator" w:id="0">
    <w:p w14:paraId="5B9C5772" w14:textId="77777777" w:rsidR="0080632B" w:rsidRDefault="0080632B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15D8" w14:textId="77777777" w:rsidR="0080632B" w:rsidRDefault="0080632B" w:rsidP="00110679">
      <w:pPr>
        <w:spacing w:after="0" w:line="240" w:lineRule="auto"/>
      </w:pPr>
      <w:r>
        <w:separator/>
      </w:r>
    </w:p>
  </w:footnote>
  <w:footnote w:type="continuationSeparator" w:id="0">
    <w:p w14:paraId="2705DBF4" w14:textId="77777777" w:rsidR="0080632B" w:rsidRDefault="0080632B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18E1" w14:textId="39B517EF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="0080632B">
      <w:rPr>
        <w:b/>
        <w:sz w:val="32"/>
        <w:szCs w:val="32"/>
      </w:rPr>
      <w:t>902</w:t>
    </w:r>
    <w:r w:rsidR="00110679" w:rsidRPr="00110679">
      <w:rPr>
        <w:b/>
        <w:sz w:val="32"/>
        <w:szCs w:val="32"/>
      </w:rPr>
      <w:t xml:space="preserve">  -  </w:t>
    </w:r>
    <w:r w:rsidR="0080632B">
      <w:rPr>
        <w:b/>
        <w:sz w:val="32"/>
        <w:szCs w:val="32"/>
      </w:rPr>
      <w:t>Locus</w:t>
    </w:r>
  </w:p>
  <w:p w14:paraId="67EE484D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3B58A6A3" w14:textId="192D0FF3" w:rsidR="00110679" w:rsidRPr="008F4D0B" w:rsidRDefault="0080632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09/06/2021</w:t>
    </w:r>
  </w:p>
  <w:p w14:paraId="52FD8D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D9562" wp14:editId="12088C2C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2915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2B"/>
    <w:rsid w:val="001062DD"/>
    <w:rsid w:val="00110679"/>
    <w:rsid w:val="002A7A77"/>
    <w:rsid w:val="00671386"/>
    <w:rsid w:val="0080632B"/>
    <w:rsid w:val="00814AEF"/>
    <w:rsid w:val="008F4D0B"/>
    <w:rsid w:val="00AD3211"/>
    <w:rsid w:val="00C17343"/>
    <w:rsid w:val="00C82ACA"/>
    <w:rsid w:val="00CD1F18"/>
    <w:rsid w:val="00CE428E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7B0C5"/>
  <w15:chartTrackingRefBased/>
  <w15:docId w15:val="{EFB3E422-DBDB-4B93-A42E-70315842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\Download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Ruffin</dc:creator>
  <cp:keywords/>
  <dc:description/>
  <cp:lastModifiedBy>Justin Ruffin</cp:lastModifiedBy>
  <cp:revision>1</cp:revision>
  <dcterms:created xsi:type="dcterms:W3CDTF">2021-09-14T15:32:00Z</dcterms:created>
  <dcterms:modified xsi:type="dcterms:W3CDTF">2021-09-14T15:38:00Z</dcterms:modified>
</cp:coreProperties>
</file>